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2A" w:rsidRDefault="001D0E2A" w:rsidP="001D0E2A">
      <w:pPr>
        <w:pStyle w:val="Titel"/>
        <w:jc w:val="center"/>
      </w:pPr>
      <w:r>
        <w:t>Riggen</w:t>
      </w:r>
    </w:p>
    <w:p w:rsidR="00DB2048" w:rsidRDefault="001D0E2A">
      <w:proofErr w:type="spellStart"/>
      <w:r>
        <w:t>Bvhacker</w:t>
      </w:r>
      <w:proofErr w:type="spellEnd"/>
    </w:p>
    <w:p w:rsidR="001D0E2A" w:rsidRDefault="001D0E2A">
      <w:proofErr w:type="spellStart"/>
      <w:r>
        <w:t>Centre</w:t>
      </w:r>
      <w:proofErr w:type="spellEnd"/>
      <w:r>
        <w:t xml:space="preserve"> (Menü)</w:t>
      </w:r>
    </w:p>
    <w:p w:rsidR="001D0E2A" w:rsidRDefault="001D0E2A">
      <w:r>
        <w:t>Framerate auf 30fps (links unten)</w:t>
      </w:r>
    </w:p>
    <w:p w:rsidR="001D0E2A" w:rsidRDefault="001D0E2A">
      <w:r>
        <w:t xml:space="preserve">Mark in und Mark Out und </w:t>
      </w:r>
      <w:proofErr w:type="spellStart"/>
      <w:r>
        <w:t>Crop</w:t>
      </w:r>
      <w:proofErr w:type="spellEnd"/>
      <w:r>
        <w:t xml:space="preserve"> zum Rausschneiden (rechts unten)</w:t>
      </w:r>
    </w:p>
    <w:p w:rsidR="001D0E2A" w:rsidRDefault="001D0E2A"/>
    <w:p w:rsidR="001D0E2A" w:rsidRDefault="001D0E2A">
      <w:r>
        <w:t>Blender</w:t>
      </w:r>
    </w:p>
    <w:p w:rsidR="001D0E2A" w:rsidRDefault="001D0E2A">
      <w:r>
        <w:t xml:space="preserve">Motion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gramStart"/>
      <w:r>
        <w:t>suchen(</w:t>
      </w:r>
      <w:proofErr w:type="gramEnd"/>
      <w:r>
        <w:t xml:space="preserve">bei </w:t>
      </w:r>
      <w:proofErr w:type="spellStart"/>
      <w:r>
        <w:t>Addo-Ons</w:t>
      </w:r>
      <w:proofErr w:type="spellEnd"/>
      <w:r>
        <w:t>)</w:t>
      </w:r>
    </w:p>
    <w:p w:rsidR="001D0E2A" w:rsidRDefault="001D0E2A">
      <w:r>
        <w:t>Beide selektieren</w:t>
      </w:r>
    </w:p>
    <w:p w:rsidR="001D0E2A" w:rsidRDefault="001D0E2A">
      <w:r>
        <w:t>Cube</w:t>
      </w:r>
    </w:p>
    <w:p w:rsidR="001D0E2A" w:rsidRDefault="001D0E2A">
      <w:r>
        <w:t>Auto-</w:t>
      </w:r>
      <w:proofErr w:type="spellStart"/>
      <w:r>
        <w:t>Scale</w:t>
      </w:r>
      <w:proofErr w:type="spellEnd"/>
      <w:r>
        <w:t xml:space="preserve"> Performer für die Größe anpassen</w:t>
      </w:r>
    </w:p>
    <w:p w:rsidR="001D0E2A" w:rsidRDefault="001D0E2A">
      <w:r>
        <w:t>Pose Mode</w:t>
      </w:r>
    </w:p>
    <w:p w:rsidR="001D0E2A" w:rsidRDefault="001D0E2A">
      <w:proofErr w:type="spellStart"/>
      <w:r>
        <w:t>Advanced</w:t>
      </w:r>
      <w:proofErr w:type="spellEnd"/>
      <w:r>
        <w:t xml:space="preserve"> </w:t>
      </w:r>
      <w:proofErr w:type="spellStart"/>
      <w:r>
        <w:t>Retarget</w:t>
      </w:r>
      <w:proofErr w:type="spellEnd"/>
      <w:r>
        <w:t xml:space="preserve"> (Notfalls Haken raus und rein)</w:t>
      </w:r>
    </w:p>
    <w:p w:rsidR="001D0E2A" w:rsidRDefault="001D0E2A"/>
    <w:p w:rsidR="001D0E2A" w:rsidRDefault="001D0E2A">
      <w:r>
        <w:t xml:space="preserve">Bei </w:t>
      </w:r>
      <w:proofErr w:type="spellStart"/>
      <w:r>
        <w:t>constrains</w:t>
      </w:r>
      <w:proofErr w:type="spellEnd"/>
      <w:r>
        <w:t xml:space="preserve"> das untere löschen</w:t>
      </w:r>
    </w:p>
    <w:p w:rsidR="001D0E2A" w:rsidRDefault="001D0E2A">
      <w:bookmarkStart w:id="0" w:name="_GoBack"/>
      <w:bookmarkEnd w:id="0"/>
    </w:p>
    <w:p w:rsidR="001D0E2A" w:rsidRDefault="001D0E2A"/>
    <w:p w:rsidR="001D0E2A" w:rsidRDefault="001D0E2A"/>
    <w:p w:rsidR="001D0E2A" w:rsidRDefault="001D0E2A"/>
    <w:p w:rsidR="001D0E2A" w:rsidRDefault="001D0E2A"/>
    <w:sectPr w:rsidR="001D0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2A"/>
    <w:rsid w:val="001D0E2A"/>
    <w:rsid w:val="00640A32"/>
    <w:rsid w:val="006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4E66"/>
  <w15:chartTrackingRefBased/>
  <w15:docId w15:val="{41C891D8-888B-4529-A49C-562CE736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0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64C26CC3.dotm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Xuan Linh</dc:creator>
  <cp:keywords/>
  <dc:description/>
  <cp:lastModifiedBy>Do, Xuan Linh</cp:lastModifiedBy>
  <cp:revision>1</cp:revision>
  <dcterms:created xsi:type="dcterms:W3CDTF">2018-12-12T08:38:00Z</dcterms:created>
  <dcterms:modified xsi:type="dcterms:W3CDTF">2018-12-12T11:03:00Z</dcterms:modified>
</cp:coreProperties>
</file>