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9A7" w:rsidRPr="003639A7" w:rsidRDefault="003639A7" w:rsidP="003639A7">
      <w:pPr>
        <w:jc w:val="center"/>
        <w:rPr>
          <w:b/>
        </w:rPr>
      </w:pPr>
      <w:r w:rsidRPr="003639A7">
        <w:rPr>
          <w:b/>
        </w:rPr>
        <w:t>Blender Notizen</w:t>
      </w:r>
    </w:p>
    <w:p w:rsidR="003639A7" w:rsidRDefault="003639A7">
      <w:r>
        <w:t>-bei jedem jpg, das man reinziehen kann</w:t>
      </w:r>
    </w:p>
    <w:p w:rsidR="003639A7" w:rsidRDefault="003639A7" w:rsidP="003639A7">
      <w:pPr>
        <w:ind w:firstLine="708"/>
      </w:pPr>
      <w:r>
        <w:t>-N bzw T drücken, um die Tools ein- und auszublenden</w:t>
      </w:r>
    </w:p>
    <w:p w:rsidR="003639A7" w:rsidRDefault="003639A7" w:rsidP="003639A7">
      <w:pPr>
        <w:ind w:firstLine="708"/>
      </w:pPr>
      <w:r>
        <w:t>-einstellen, ob man das Bild von vorne, hinten oder rechts sehen soll</w:t>
      </w:r>
    </w:p>
    <w:p w:rsidR="003639A7" w:rsidRDefault="003639A7" w:rsidP="003639A7">
      <w:pPr>
        <w:ind w:firstLine="708"/>
      </w:pPr>
      <w:r>
        <w:t>-anpassen, dass es mit dem Mittelpunkt passt</w:t>
      </w:r>
    </w:p>
    <w:p w:rsidR="003639A7" w:rsidRDefault="003639A7" w:rsidP="003639A7"/>
    <w:p w:rsidR="003639A7" w:rsidRDefault="003639A7" w:rsidP="003639A7">
      <w:r>
        <w:t>-Leertaste für Suche</w:t>
      </w:r>
    </w:p>
    <w:p w:rsidR="003639A7" w:rsidRDefault="003639A7" w:rsidP="003639A7">
      <w:r>
        <w:tab/>
        <w:t>-zB Suche nach Snap, um den Cursor wieder auf das Center zu richten</w:t>
      </w:r>
    </w:p>
    <w:p w:rsidR="00751542" w:rsidRDefault="00751542" w:rsidP="003639A7">
      <w:r>
        <w:t>-lieber im Edit Mode verschieben, um den Center nicht zu verschieben</w:t>
      </w:r>
    </w:p>
    <w:p w:rsidR="00BB7DDD" w:rsidRDefault="00BB7DDD" w:rsidP="003639A7">
      <w:r>
        <w:t>-Selektieren mit C bequem</w:t>
      </w:r>
    </w:p>
    <w:p w:rsidR="00BB7DDD" w:rsidRDefault="00BB7DDD" w:rsidP="003639A7">
      <w:r>
        <w:t>-beim Mirror-Modifier Clipping aktivieren, um nicht über die Hälfte zu kommen</w:t>
      </w:r>
    </w:p>
    <w:p w:rsidR="002A62E8" w:rsidRDefault="002A62E8" w:rsidP="003639A7">
      <w:r>
        <w:t>-Plane so mit G anpassen, dass es mit der Skizze passen</w:t>
      </w:r>
    </w:p>
    <w:p w:rsidR="002A62E8" w:rsidRDefault="002A62E8" w:rsidP="003639A7">
      <w:r>
        <w:t>-E Extruden</w:t>
      </w:r>
    </w:p>
    <w:p w:rsidR="00A34B5C" w:rsidRDefault="00A34B5C" w:rsidP="003639A7"/>
    <w:p w:rsidR="00A34B5C" w:rsidRDefault="00A34B5C" w:rsidP="00A34B5C">
      <w:pPr>
        <w:pStyle w:val="Titel"/>
        <w:rPr>
          <w:rStyle w:val="IntensiveHervorhebung"/>
        </w:rPr>
      </w:pPr>
      <w:r w:rsidRPr="00A34B5C">
        <w:rPr>
          <w:rStyle w:val="IntensiveHervorhebung"/>
        </w:rPr>
        <w:t>Animation</w:t>
      </w:r>
    </w:p>
    <w:p w:rsidR="00A34B5C" w:rsidRDefault="00A34B5C" w:rsidP="00A34B5C">
      <w:r>
        <w:t>Fenster Dope Sheet und Graph Editor extra öffnen</w:t>
      </w:r>
    </w:p>
    <w:p w:rsidR="001808F7" w:rsidRDefault="00A34B5C" w:rsidP="00A34B5C">
      <w:r>
        <w:t>Mit [I] Keyframes setzen, dabei immer LocRotScale auswählen</w:t>
      </w:r>
    </w:p>
    <w:p w:rsidR="00A34B5C" w:rsidRDefault="001808F7" w:rsidP="00A34B5C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1758950" cy="2769536"/>
            <wp:effectExtent l="0" t="0" r="0" b="0"/>
            <wp:wrapTight wrapText="bothSides">
              <wp:wrapPolygon edited="0">
                <wp:start x="0" y="0"/>
                <wp:lineTo x="0" y="21397"/>
                <wp:lineTo x="21288" y="21397"/>
                <wp:lineTo x="2128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276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Shape Keys im Object Mode hinzufügen, im Edit Mode zB [Leertaste ] --&gt; to Sphere anwenden</w:t>
      </w:r>
    </w:p>
    <w:p w:rsidR="001808F7" w:rsidRDefault="001808F7" w:rsidP="00A34B5C">
      <w:r>
        <w:t>Wieder im Object Mode Transformation ausführen bzw. die Shape Key Values setzen, dabei Rechtsklick auf die neuen Werte und Keyframes inserten bzw replacen</w:t>
      </w:r>
      <w:bookmarkStart w:id="0" w:name="_GoBack"/>
      <w:bookmarkEnd w:id="0"/>
    </w:p>
    <w:p w:rsidR="00A34B5C" w:rsidRPr="00A34B5C" w:rsidRDefault="00A34B5C" w:rsidP="00A34B5C"/>
    <w:p w:rsidR="003639A7" w:rsidRDefault="003639A7"/>
    <w:sectPr w:rsidR="00363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A7"/>
    <w:rsid w:val="001808F7"/>
    <w:rsid w:val="002A62E8"/>
    <w:rsid w:val="003639A7"/>
    <w:rsid w:val="00751542"/>
    <w:rsid w:val="00A34B5C"/>
    <w:rsid w:val="00BB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6DC5"/>
  <w15:chartTrackingRefBased/>
  <w15:docId w15:val="{D979C688-9B44-4AB5-82A5-44E83695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A34B5C"/>
    <w:rPr>
      <w:i/>
      <w:iCs/>
      <w:color w:val="5B9BD5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A34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418C573A.dotm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Xuan Linh</dc:creator>
  <cp:keywords/>
  <dc:description/>
  <cp:lastModifiedBy>Do, Xuan Linh</cp:lastModifiedBy>
  <cp:revision>6</cp:revision>
  <dcterms:created xsi:type="dcterms:W3CDTF">2018-10-10T12:22:00Z</dcterms:created>
  <dcterms:modified xsi:type="dcterms:W3CDTF">2018-12-05T09:41:00Z</dcterms:modified>
</cp:coreProperties>
</file>